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A3DEE5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1B42927" w14:textId="71598D2A" w:rsidR="001B2ABD" w:rsidRDefault="0007014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8970AF" wp14:editId="1AB496C2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0562" t="-13539" r="-17080" b="-31606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B77028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79B736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1A796D4" w14:textId="7F44727A" w:rsidR="001B2ABD" w:rsidRDefault="00430944" w:rsidP="001B2ABD">
            <w:pPr>
              <w:pStyle w:val="Title"/>
            </w:pPr>
            <w:r>
              <w:t>Eldin BETALMOS</w:t>
            </w:r>
          </w:p>
          <w:p w14:paraId="55521D61" w14:textId="7D5CD118" w:rsidR="001B2ABD" w:rsidRDefault="00430944" w:rsidP="001B2ABD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</w:tr>
      <w:tr w:rsidR="001B2ABD" w14:paraId="5645876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A0CFE25BAA046EE9152781F33216FE5"/>
              </w:placeholder>
              <w:temporary/>
              <w:showingPlcHdr/>
              <w15:appearance w15:val="hidden"/>
            </w:sdtPr>
            <w:sdtEndPr/>
            <w:sdtContent>
              <w:p w14:paraId="44ECC90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7A20AB7" w14:textId="0A40C112" w:rsidR="00036450" w:rsidRDefault="0096437F" w:rsidP="00036450">
            <w:r w:rsidRPr="00C2220A">
              <w:t>I am Eldin C. Betalmos, 22 years of age. I am the youngest in my family. I like playing chess.</w:t>
            </w:r>
            <w:r w:rsidR="00EF32AE">
              <w:t xml:space="preserve"> I have a passion for learning and building things for the web</w:t>
            </w:r>
            <w:r w:rsidRPr="00C2220A">
              <w:t xml:space="preserve"> My greatest strength i</w:t>
            </w:r>
            <w:r>
              <w:t>s being a fast learner</w:t>
            </w:r>
            <w:r w:rsidRPr="00C2220A">
              <w:t xml:space="preserve">. </w:t>
            </w:r>
            <w:r>
              <w:t xml:space="preserve">And also, </w:t>
            </w:r>
            <w:r w:rsidRPr="00C2220A">
              <w:t>I</w:t>
            </w:r>
            <w:r>
              <w:t xml:space="preserve"> like </w:t>
            </w:r>
            <w:r w:rsidRPr="00C2220A">
              <w:t>to learn new things</w:t>
            </w:r>
            <w:r w:rsidR="00EF32AE">
              <w:t xml:space="preserve"> that I’m not familiar.</w:t>
            </w:r>
          </w:p>
          <w:sdt>
            <w:sdtPr>
              <w:id w:val="-1954003311"/>
              <w:placeholder>
                <w:docPart w:val="1A5EBF5DCF8C480CA8E69365CC0E5C35"/>
              </w:placeholder>
              <w:temporary/>
              <w:showingPlcHdr/>
              <w15:appearance w15:val="hidden"/>
            </w:sdtPr>
            <w:sdtEndPr/>
            <w:sdtContent>
              <w:p w14:paraId="3E81DAD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4580C85D1244D798B0E7D7D6B089980"/>
              </w:placeholder>
              <w:temporary/>
              <w:showingPlcHdr/>
              <w15:appearance w15:val="hidden"/>
            </w:sdtPr>
            <w:sdtEndPr/>
            <w:sdtContent>
              <w:p w14:paraId="16B4FAB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E2470B5" w14:textId="1858A622" w:rsidR="004D3011" w:rsidRDefault="00430944" w:rsidP="004D3011">
            <w:r>
              <w:t>09655776202</w:t>
            </w:r>
          </w:p>
          <w:p w14:paraId="1BEA120A" w14:textId="77777777" w:rsidR="00430944" w:rsidRPr="004D3011" w:rsidRDefault="00430944" w:rsidP="004D3011"/>
          <w:p w14:paraId="2704893A" w14:textId="28A8C7BB" w:rsidR="004D3011" w:rsidRDefault="00430944" w:rsidP="004D3011">
            <w:r>
              <w:t>EMAIL:</w:t>
            </w:r>
          </w:p>
          <w:p w14:paraId="741135C2" w14:textId="3010F84F" w:rsidR="004D3011" w:rsidRPr="00430944" w:rsidRDefault="00430944" w:rsidP="004D3011">
            <w:pPr>
              <w:rPr>
                <w:color w:val="B85A22" w:themeColor="accent2" w:themeShade="BF"/>
                <w:u w:val="single"/>
              </w:rPr>
            </w:pPr>
            <w:r>
              <w:rPr>
                <w:rStyle w:val="Hyperlink"/>
              </w:rPr>
              <w:t xml:space="preserve">dincanoybetalmos@gmail.com </w:t>
            </w:r>
          </w:p>
          <w:p w14:paraId="53483C73" w14:textId="77777777" w:rsidR="004D3011" w:rsidRDefault="004D3011" w:rsidP="004D3011"/>
          <w:p w14:paraId="1543F40D" w14:textId="6E031245" w:rsidR="004D3011" w:rsidRDefault="00430944" w:rsidP="004D3011">
            <w:r>
              <w:t>WEBSITE:</w:t>
            </w:r>
          </w:p>
          <w:p w14:paraId="6AF65C41" w14:textId="1D13135F" w:rsidR="00036450" w:rsidRPr="00E4381A" w:rsidRDefault="00430944" w:rsidP="004D3011">
            <w:pPr>
              <w:rPr>
                <w:rStyle w:val="Hyperlink"/>
              </w:rPr>
            </w:pPr>
            <w:r w:rsidRPr="00430944">
              <w:rPr>
                <w:rStyle w:val="Hyperlink"/>
              </w:rPr>
              <w:t>https://</w:t>
            </w:r>
            <w:r>
              <w:rPr>
                <w:rStyle w:val="Hyperlink"/>
              </w:rPr>
              <w:t>eldin</w:t>
            </w:r>
            <w:r w:rsidRPr="00430944">
              <w:rPr>
                <w:rStyle w:val="Hyperlink"/>
              </w:rPr>
              <w:t>-</w:t>
            </w:r>
            <w:r>
              <w:rPr>
                <w:rStyle w:val="Hyperlink"/>
              </w:rPr>
              <w:t>betalmos</w:t>
            </w:r>
            <w:r w:rsidRPr="00430944">
              <w:rPr>
                <w:rStyle w:val="Hyperlink"/>
              </w:rPr>
              <w:t>.netlify.app/</w:t>
            </w:r>
          </w:p>
          <w:sdt>
            <w:sdtPr>
              <w:id w:val="-1444214663"/>
              <w:placeholder>
                <w:docPart w:val="23795790060F453B9754EE0E5C51D8D7"/>
              </w:placeholder>
              <w:temporary/>
              <w:showingPlcHdr/>
              <w15:appearance w15:val="hidden"/>
            </w:sdtPr>
            <w:sdtEndPr/>
            <w:sdtContent>
              <w:p w14:paraId="083E190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15325A4" w14:textId="05966C41" w:rsidR="004D3011" w:rsidRDefault="00430944" w:rsidP="004D3011">
            <w:r>
              <w:t>Drawing</w:t>
            </w:r>
          </w:p>
          <w:p w14:paraId="7DD7E755" w14:textId="29997D6D" w:rsidR="004D3011" w:rsidRDefault="00430944" w:rsidP="004D3011">
            <w:r>
              <w:t>Sketching</w:t>
            </w:r>
          </w:p>
          <w:p w14:paraId="4F1766F3" w14:textId="3BEFE73A" w:rsidR="004D3011" w:rsidRPr="004D3011" w:rsidRDefault="00430944" w:rsidP="004D3011">
            <w:r>
              <w:t>Playing Chess</w:t>
            </w:r>
          </w:p>
        </w:tc>
        <w:tc>
          <w:tcPr>
            <w:tcW w:w="720" w:type="dxa"/>
          </w:tcPr>
          <w:p w14:paraId="4FD553B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56B5435EAFE464DB28C3BD6109B8882"/>
              </w:placeholder>
              <w:temporary/>
              <w:showingPlcHdr/>
              <w15:appearance w15:val="hidden"/>
            </w:sdtPr>
            <w:sdtEndPr/>
            <w:sdtContent>
              <w:p w14:paraId="45F877D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81ADC21" w14:textId="3672C674" w:rsidR="00036450" w:rsidRPr="00036450" w:rsidRDefault="00430944" w:rsidP="00B359E4">
            <w:pPr>
              <w:pStyle w:val="Heading4"/>
            </w:pPr>
            <w:r>
              <w:t>San Jose National High School</w:t>
            </w:r>
          </w:p>
          <w:p w14:paraId="697BDA71" w14:textId="539721E5" w:rsidR="00036450" w:rsidRPr="00B359E4" w:rsidRDefault="00430944" w:rsidP="00B359E4">
            <w:pPr>
              <w:pStyle w:val="Date"/>
            </w:pPr>
            <w:r>
              <w:t>2013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2018</w:t>
            </w:r>
          </w:p>
          <w:p w14:paraId="4F7815F0" w14:textId="23EF5924" w:rsidR="004D3011" w:rsidRDefault="00430944" w:rsidP="00036450">
            <w:r>
              <w:t>Cookery</w:t>
            </w:r>
          </w:p>
          <w:p w14:paraId="4CEE7FD0" w14:textId="77777777" w:rsidR="00036450" w:rsidRDefault="00036450" w:rsidP="00036450"/>
          <w:p w14:paraId="4E89931F" w14:textId="523F50C4" w:rsidR="00036450" w:rsidRDefault="00430944" w:rsidP="00430944">
            <w:pPr>
              <w:pStyle w:val="Heading4"/>
            </w:pPr>
            <w:r>
              <w:t>Bohol Island State University</w:t>
            </w:r>
          </w:p>
          <w:p w14:paraId="3F815E17" w14:textId="77777777" w:rsidR="00430944" w:rsidRPr="00B359E4" w:rsidRDefault="00430944" w:rsidP="00430944">
            <w:pPr>
              <w:pStyle w:val="Date"/>
            </w:pPr>
            <w:r>
              <w:t>2018</w:t>
            </w:r>
            <w:r w:rsidRPr="00B359E4">
              <w:t xml:space="preserve"> - </w:t>
            </w:r>
            <w:r>
              <w:t>2022</w:t>
            </w:r>
          </w:p>
          <w:p w14:paraId="610378B6" w14:textId="0FD53DA5" w:rsidR="00430944" w:rsidRDefault="00430944" w:rsidP="00430944">
            <w:r>
              <w:t>Bachelor of Science in Computer Science</w:t>
            </w:r>
          </w:p>
          <w:p w14:paraId="33C4B601" w14:textId="014AC1E1" w:rsidR="00430944" w:rsidRDefault="00430944" w:rsidP="00430944">
            <w:pPr>
              <w:pStyle w:val="Heading2"/>
            </w:pPr>
            <w:r>
              <w:t>objective</w:t>
            </w:r>
          </w:p>
          <w:p w14:paraId="06D5201C" w14:textId="3D8136D3" w:rsidR="00430944" w:rsidRDefault="00430944" w:rsidP="00430944">
            <w:r>
              <w:t>To be able to work in an organization with a challenging environment that promotes personal and uplifts professional development.</w:t>
            </w:r>
          </w:p>
          <w:p w14:paraId="60A84745" w14:textId="1BA8E7DF" w:rsidR="00430944" w:rsidRDefault="00430944" w:rsidP="00430944">
            <w:pPr>
              <w:pStyle w:val="Heading2"/>
            </w:pPr>
            <w:r>
              <w:t>eXPERIENCE</w:t>
            </w:r>
          </w:p>
          <w:p w14:paraId="11CAE0FE" w14:textId="3C384C5E" w:rsidR="00430944" w:rsidRDefault="00430944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B.S in Computer Science Thesis</w:t>
            </w:r>
          </w:p>
          <w:p w14:paraId="56D6980D" w14:textId="1EEF6F44" w:rsidR="00430944" w:rsidRPr="00430944" w:rsidRDefault="00430944" w:rsidP="00430944">
            <w:pPr>
              <w:pStyle w:val="ListParagraph"/>
              <w:spacing w:line="264" w:lineRule="auto"/>
              <w:rPr>
                <w:i/>
                <w:iCs/>
              </w:rPr>
            </w:pPr>
            <w:r>
              <w:rPr>
                <w:i/>
                <w:iCs/>
              </w:rPr>
              <w:t>-Elephant Ear Plant (Colocasia Esculenta) Leaf Disease Recognition using CNN</w:t>
            </w:r>
          </w:p>
          <w:p w14:paraId="595C4880" w14:textId="4628FE3F" w:rsidR="00430944" w:rsidRDefault="00430944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O.J.T</w:t>
            </w:r>
          </w:p>
          <w:p w14:paraId="7CFC0850" w14:textId="20E5010D" w:rsidR="00430944" w:rsidRPr="00430944" w:rsidRDefault="00430944" w:rsidP="00430944">
            <w:pPr>
              <w:pStyle w:val="ListParagraph"/>
              <w:spacing w:line="264" w:lineRule="auto"/>
              <w:rPr>
                <w:i/>
                <w:iCs/>
              </w:rPr>
            </w:pPr>
            <w:r>
              <w:rPr>
                <w:i/>
                <w:iCs/>
              </w:rPr>
              <w:t>-Create and develop a Student Feedback System Using Java</w:t>
            </w:r>
          </w:p>
          <w:p w14:paraId="69CA0E94" w14:textId="5C557234" w:rsidR="00430944" w:rsidRDefault="00430944" w:rsidP="00430944">
            <w:pPr>
              <w:pStyle w:val="Heading2"/>
            </w:pPr>
            <w:r>
              <w:t>Skill</w:t>
            </w:r>
          </w:p>
          <w:p w14:paraId="77BD0BAB" w14:textId="53BB5272" w:rsidR="0096437F" w:rsidRDefault="00430944" w:rsidP="00EF32AE">
            <w:pPr>
              <w:pStyle w:val="ListParagraph"/>
              <w:numPr>
                <w:ilvl w:val="0"/>
                <w:numId w:val="1"/>
              </w:numPr>
            </w:pPr>
            <w:r>
              <w:t>Frontend, backend Development</w:t>
            </w:r>
          </w:p>
          <w:p w14:paraId="5456B07C" w14:textId="007C7DEB" w:rsidR="0096437F" w:rsidRDefault="00070140" w:rsidP="00EF32AE">
            <w:pPr>
              <w:pStyle w:val="ListParagraph"/>
              <w:numPr>
                <w:ilvl w:val="0"/>
                <w:numId w:val="1"/>
              </w:numPr>
            </w:pPr>
            <w:r>
              <w:t xml:space="preserve">Troubleshooting </w:t>
            </w:r>
          </w:p>
          <w:p w14:paraId="6B4FA205" w14:textId="77777777" w:rsidR="00EF32AE" w:rsidRPr="00976E7F" w:rsidRDefault="00EF32AE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Self-motivated</w:t>
            </w:r>
          </w:p>
          <w:p w14:paraId="690786C3" w14:textId="77777777" w:rsidR="00EF32AE" w:rsidRDefault="00EF32AE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Time management</w:t>
            </w:r>
          </w:p>
          <w:p w14:paraId="60C9C4E0" w14:textId="77777777" w:rsidR="00EF32AE" w:rsidRDefault="00EF32AE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Muti-tasking</w:t>
            </w:r>
          </w:p>
          <w:p w14:paraId="37929DA4" w14:textId="77777777" w:rsidR="00EF32AE" w:rsidRDefault="00EF32AE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Problem solving</w:t>
            </w:r>
          </w:p>
          <w:p w14:paraId="08C17A5B" w14:textId="77777777" w:rsidR="00EF32AE" w:rsidRDefault="00EF32AE" w:rsidP="00EF32A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noProof/>
              </w:rPr>
            </w:pPr>
            <w:r w:rsidRPr="00FE1354">
              <w:rPr>
                <w:rFonts w:asciiTheme="majorHAnsi" w:hAnsiTheme="majorHAnsi" w:cs="Arial"/>
                <w:noProof/>
              </w:rPr>
              <w:t>Ability to work and independently or as team</w:t>
            </w:r>
          </w:p>
          <w:p w14:paraId="42F75BCA" w14:textId="77777777" w:rsidR="00EF32AE" w:rsidRDefault="00EF32AE" w:rsidP="00EF32AE">
            <w:pPr>
              <w:pStyle w:val="ListParagraph"/>
            </w:pPr>
          </w:p>
          <w:p w14:paraId="59C87620" w14:textId="5DC90A5D" w:rsidR="00430944" w:rsidRDefault="0096437F" w:rsidP="00430944">
            <w:pPr>
              <w:pStyle w:val="Heading2"/>
            </w:pPr>
            <w:r>
              <w:t>TECHNOLOGIES I’ve BEEN WORKING WITH</w:t>
            </w:r>
          </w:p>
          <w:p w14:paraId="5B97CC93" w14:textId="77777777" w:rsidR="0096437F" w:rsidRDefault="0096437F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Java, C#, PHP, MySQL</w:t>
            </w:r>
          </w:p>
          <w:p w14:paraId="69901A50" w14:textId="5A1E64D3" w:rsidR="0096437F" w:rsidRDefault="0096437F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 xml:space="preserve">HTML, CSS, Bootstrap, </w:t>
            </w:r>
            <w:r w:rsidR="00070140">
              <w:t>JavaScript</w:t>
            </w:r>
            <w:r>
              <w:t xml:space="preserve">, </w:t>
            </w:r>
            <w:r w:rsidR="00070140">
              <w:t>jQuery</w:t>
            </w:r>
            <w:r>
              <w:t xml:space="preserve">, </w:t>
            </w:r>
          </w:p>
          <w:p w14:paraId="049F69D4" w14:textId="584E5304" w:rsidR="0096437F" w:rsidRPr="0096437F" w:rsidRDefault="0096437F" w:rsidP="00EF32AE">
            <w:pPr>
              <w:pStyle w:val="ListParagraph"/>
              <w:numPr>
                <w:ilvl w:val="0"/>
                <w:numId w:val="1"/>
              </w:numPr>
              <w:spacing w:line="264" w:lineRule="auto"/>
            </w:pPr>
            <w:r>
              <w:t>MongoDB, Express, React, Node</w:t>
            </w:r>
          </w:p>
          <w:p w14:paraId="77280B47" w14:textId="736F27A8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446911FA" w14:textId="77777777" w:rsidR="0043117B" w:rsidRDefault="007000FF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0CA5" w14:textId="77777777" w:rsidR="00430944" w:rsidRDefault="00430944" w:rsidP="000C45FF">
      <w:r>
        <w:separator/>
      </w:r>
    </w:p>
  </w:endnote>
  <w:endnote w:type="continuationSeparator" w:id="0">
    <w:p w14:paraId="7CE10E36" w14:textId="77777777" w:rsidR="00430944" w:rsidRDefault="004309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2D36" w14:textId="77777777" w:rsidR="00430944" w:rsidRDefault="00430944" w:rsidP="000C45FF">
      <w:r>
        <w:separator/>
      </w:r>
    </w:p>
  </w:footnote>
  <w:footnote w:type="continuationSeparator" w:id="0">
    <w:p w14:paraId="4289C61E" w14:textId="77777777" w:rsidR="00430944" w:rsidRDefault="004309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BDF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A18898" wp14:editId="7702133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1AC"/>
    <w:multiLevelType w:val="hybridMultilevel"/>
    <w:tmpl w:val="C78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7D7"/>
    <w:multiLevelType w:val="hybridMultilevel"/>
    <w:tmpl w:val="5226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471DD"/>
    <w:multiLevelType w:val="hybridMultilevel"/>
    <w:tmpl w:val="D83C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17818">
    <w:abstractNumId w:val="1"/>
  </w:num>
  <w:num w:numId="2" w16cid:durableId="1778255765">
    <w:abstractNumId w:val="0"/>
  </w:num>
  <w:num w:numId="3" w16cid:durableId="59737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44"/>
    <w:rsid w:val="00036450"/>
    <w:rsid w:val="0007014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0944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00FF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6437F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F32A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6FD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43094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4309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0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67B8CAAB-8E7F-44EF-A2A8-A49F36ED176C%7d\%7bC6A60B05-2007-40F4-B9BC-84B855ED9B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0CFE25BAA046EE9152781F3321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1D83-E4BC-4B8E-A9D0-6BB31BB718CC}"/>
      </w:docPartPr>
      <w:docPartBody>
        <w:p w:rsidR="00000000" w:rsidRDefault="00EC0F72">
          <w:pPr>
            <w:pStyle w:val="3A0CFE25BAA046EE9152781F33216FE5"/>
          </w:pPr>
          <w:r w:rsidRPr="00D5459D">
            <w:t>Profile</w:t>
          </w:r>
        </w:p>
      </w:docPartBody>
    </w:docPart>
    <w:docPart>
      <w:docPartPr>
        <w:name w:val="1A5EBF5DCF8C480CA8E69365CC0E5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43B7A-3C89-4818-829C-79F3E8F525CF}"/>
      </w:docPartPr>
      <w:docPartBody>
        <w:p w:rsidR="00000000" w:rsidRDefault="00EC0F72">
          <w:pPr>
            <w:pStyle w:val="1A5EBF5DCF8C480CA8E69365CC0E5C35"/>
          </w:pPr>
          <w:r w:rsidRPr="00CB0055">
            <w:t>Contact</w:t>
          </w:r>
        </w:p>
      </w:docPartBody>
    </w:docPart>
    <w:docPart>
      <w:docPartPr>
        <w:name w:val="74580C85D1244D798B0E7D7D6B089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23461-541A-4C31-AC5C-3C4EE5D3A74A}"/>
      </w:docPartPr>
      <w:docPartBody>
        <w:p w:rsidR="00000000" w:rsidRDefault="00EC0F72">
          <w:pPr>
            <w:pStyle w:val="74580C85D1244D798B0E7D7D6B089980"/>
          </w:pPr>
          <w:r w:rsidRPr="004D3011">
            <w:t>PHONE:</w:t>
          </w:r>
        </w:p>
      </w:docPartBody>
    </w:docPart>
    <w:docPart>
      <w:docPartPr>
        <w:name w:val="23795790060F453B9754EE0E5C51D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2E10-3CA0-4C91-ACF1-8F4125D26667}"/>
      </w:docPartPr>
      <w:docPartBody>
        <w:p w:rsidR="00000000" w:rsidRDefault="00EC0F72">
          <w:pPr>
            <w:pStyle w:val="23795790060F453B9754EE0E5C51D8D7"/>
          </w:pPr>
          <w:r w:rsidRPr="00CB0055">
            <w:t>Hobbies</w:t>
          </w:r>
        </w:p>
      </w:docPartBody>
    </w:docPart>
    <w:docPart>
      <w:docPartPr>
        <w:name w:val="456B5435EAFE464DB28C3BD6109B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44497-A69A-4D70-B2A9-4092581712CB}"/>
      </w:docPartPr>
      <w:docPartBody>
        <w:p w:rsidR="00000000" w:rsidRDefault="00EC0F72">
          <w:pPr>
            <w:pStyle w:val="456B5435EAFE464DB28C3BD6109B888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2"/>
    <w:rsid w:val="00E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C0F7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748D30E2C4CF5B51BF89490461E81">
    <w:name w:val="DD8748D30E2C4CF5B51BF89490461E81"/>
  </w:style>
  <w:style w:type="paragraph" w:customStyle="1" w:styleId="005886BBE58F4259A23C92733431FD03">
    <w:name w:val="005886BBE58F4259A23C92733431FD03"/>
  </w:style>
  <w:style w:type="paragraph" w:customStyle="1" w:styleId="3A0CFE25BAA046EE9152781F33216FE5">
    <w:name w:val="3A0CFE25BAA046EE9152781F33216FE5"/>
  </w:style>
  <w:style w:type="paragraph" w:customStyle="1" w:styleId="E8C0B06D2611441D92EA1F04004892FE">
    <w:name w:val="E8C0B06D2611441D92EA1F04004892FE"/>
  </w:style>
  <w:style w:type="paragraph" w:customStyle="1" w:styleId="1A5EBF5DCF8C480CA8E69365CC0E5C35">
    <w:name w:val="1A5EBF5DCF8C480CA8E69365CC0E5C35"/>
  </w:style>
  <w:style w:type="paragraph" w:customStyle="1" w:styleId="74580C85D1244D798B0E7D7D6B089980">
    <w:name w:val="74580C85D1244D798B0E7D7D6B089980"/>
  </w:style>
  <w:style w:type="paragraph" w:customStyle="1" w:styleId="DAC3CA7C01FB4D0BA842E26BB7919BED">
    <w:name w:val="DAC3CA7C01FB4D0BA842E26BB7919BED"/>
  </w:style>
  <w:style w:type="paragraph" w:customStyle="1" w:styleId="7AEC53B5B8D5490CA5415B2643518530">
    <w:name w:val="7AEC53B5B8D5490CA5415B2643518530"/>
  </w:style>
  <w:style w:type="paragraph" w:customStyle="1" w:styleId="3447FC3D7B044CF4B8C1228BED01FD3D">
    <w:name w:val="3447FC3D7B044CF4B8C1228BED01FD3D"/>
  </w:style>
  <w:style w:type="paragraph" w:customStyle="1" w:styleId="010741D86BCC4EDF878DE6E46C2979A0">
    <w:name w:val="010741D86BCC4EDF878DE6E46C2979A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D3A771FE38348F48AF9897E9C9F4B48">
    <w:name w:val="FD3A771FE38348F48AF9897E9C9F4B48"/>
  </w:style>
  <w:style w:type="paragraph" w:customStyle="1" w:styleId="23795790060F453B9754EE0E5C51D8D7">
    <w:name w:val="23795790060F453B9754EE0E5C51D8D7"/>
  </w:style>
  <w:style w:type="paragraph" w:customStyle="1" w:styleId="B5641C69AA694A328C49744E1ABADB80">
    <w:name w:val="B5641C69AA694A328C49744E1ABADB80"/>
  </w:style>
  <w:style w:type="paragraph" w:customStyle="1" w:styleId="0E008C39B4AF4607914C99DAB86462A9">
    <w:name w:val="0E008C39B4AF4607914C99DAB86462A9"/>
  </w:style>
  <w:style w:type="paragraph" w:customStyle="1" w:styleId="4966E26176AD46C99866F93703E66717">
    <w:name w:val="4966E26176AD46C99866F93703E66717"/>
  </w:style>
  <w:style w:type="paragraph" w:customStyle="1" w:styleId="8713AD3AA1104DBDB7448C6B5A11A116">
    <w:name w:val="8713AD3AA1104DBDB7448C6B5A11A116"/>
  </w:style>
  <w:style w:type="paragraph" w:customStyle="1" w:styleId="456B5435EAFE464DB28C3BD6109B8882">
    <w:name w:val="456B5435EAFE464DB28C3BD6109B8882"/>
  </w:style>
  <w:style w:type="paragraph" w:customStyle="1" w:styleId="E9219FF8BC464B30B7413F6A15EF5D8F">
    <w:name w:val="E9219FF8BC464B30B7413F6A15EF5D8F"/>
  </w:style>
  <w:style w:type="paragraph" w:customStyle="1" w:styleId="2AC4C27C515543089F8517B4DDE07532">
    <w:name w:val="2AC4C27C515543089F8517B4DDE07532"/>
  </w:style>
  <w:style w:type="paragraph" w:customStyle="1" w:styleId="9F72874389834983AB5565EC45AD087D">
    <w:name w:val="9F72874389834983AB5565EC45AD087D"/>
  </w:style>
  <w:style w:type="paragraph" w:customStyle="1" w:styleId="A520E71CA7714B7F98DA5991DED9322D">
    <w:name w:val="A520E71CA7714B7F98DA5991DED9322D"/>
  </w:style>
  <w:style w:type="paragraph" w:customStyle="1" w:styleId="2D874F3C83064BDCB2AEA4BDEC18EF18">
    <w:name w:val="2D874F3C83064BDCB2AEA4BDEC18EF18"/>
  </w:style>
  <w:style w:type="paragraph" w:customStyle="1" w:styleId="156E538E7E124B79849F8CA7BBB5F3E3">
    <w:name w:val="156E538E7E124B79849F8CA7BBB5F3E3"/>
  </w:style>
  <w:style w:type="paragraph" w:customStyle="1" w:styleId="6B0BF23C3AB24DF493706D900600F285">
    <w:name w:val="6B0BF23C3AB24DF493706D900600F285"/>
  </w:style>
  <w:style w:type="paragraph" w:customStyle="1" w:styleId="9E2C26FD2407476C89D8E50EE3C111E2">
    <w:name w:val="9E2C26FD2407476C89D8E50EE3C111E2"/>
  </w:style>
  <w:style w:type="paragraph" w:customStyle="1" w:styleId="33CF22AF9FD347FABC4688E1721A20AE">
    <w:name w:val="33CF22AF9FD347FABC4688E1721A20AE"/>
  </w:style>
  <w:style w:type="paragraph" w:customStyle="1" w:styleId="C34EF936300F44CF820B0DA6B5F93D96">
    <w:name w:val="C34EF936300F44CF820B0DA6B5F93D96"/>
  </w:style>
  <w:style w:type="paragraph" w:customStyle="1" w:styleId="EA34D33FA0BB41BCA34C1700409A2ED5">
    <w:name w:val="EA34D33FA0BB41BCA34C1700409A2ED5"/>
  </w:style>
  <w:style w:type="paragraph" w:customStyle="1" w:styleId="9C1B9D685C294B468B15F17F7E27EE18">
    <w:name w:val="9C1B9D685C294B468B15F17F7E27EE18"/>
  </w:style>
  <w:style w:type="paragraph" w:customStyle="1" w:styleId="C9E3CFC50E644CE0892D0074ACEB4B76">
    <w:name w:val="C9E3CFC50E644CE0892D0074ACEB4B76"/>
  </w:style>
  <w:style w:type="paragraph" w:customStyle="1" w:styleId="AD1B102A27A2438BBE91FB740AB13003">
    <w:name w:val="AD1B102A27A2438BBE91FB740AB13003"/>
  </w:style>
  <w:style w:type="paragraph" w:customStyle="1" w:styleId="F77489D2A81145AFAEB117A953E234AC">
    <w:name w:val="F77489D2A81145AFAEB117A953E234AC"/>
  </w:style>
  <w:style w:type="paragraph" w:customStyle="1" w:styleId="CF8D80C459D147FFB222685501868C61">
    <w:name w:val="CF8D80C459D147FFB222685501868C61"/>
  </w:style>
  <w:style w:type="paragraph" w:customStyle="1" w:styleId="1F305FCECB4846CF951F8979175573EF">
    <w:name w:val="1F305FCECB4846CF951F8979175573EF"/>
  </w:style>
  <w:style w:type="paragraph" w:customStyle="1" w:styleId="EFD7C9B52A5B43949C8B908A5075259A">
    <w:name w:val="EFD7C9B52A5B43949C8B908A5075259A"/>
  </w:style>
  <w:style w:type="paragraph" w:customStyle="1" w:styleId="85E437AB596343638163610203D5735E">
    <w:name w:val="85E437AB596343638163610203D5735E"/>
  </w:style>
  <w:style w:type="paragraph" w:customStyle="1" w:styleId="4C76D270F2E24520A8C1EBF6F2657ABC">
    <w:name w:val="4C76D270F2E24520A8C1EBF6F2657ABC"/>
  </w:style>
  <w:style w:type="paragraph" w:customStyle="1" w:styleId="BEC78DEC1D504B91BB05CC2297220365">
    <w:name w:val="BEC78DEC1D504B91BB05CC2297220365"/>
  </w:style>
  <w:style w:type="paragraph" w:customStyle="1" w:styleId="FB78346A0446442BB19CBCD0E911AB6E">
    <w:name w:val="FB78346A0446442BB19CBCD0E911AB6E"/>
  </w:style>
  <w:style w:type="paragraph" w:customStyle="1" w:styleId="F1E45C10BA234C3B9B44D3223F4E0751">
    <w:name w:val="F1E45C10BA234C3B9B44D3223F4E0751"/>
  </w:style>
  <w:style w:type="character" w:customStyle="1" w:styleId="Heading2Char">
    <w:name w:val="Heading 2 Char"/>
    <w:basedOn w:val="DefaultParagraphFont"/>
    <w:link w:val="Heading2"/>
    <w:uiPriority w:val="9"/>
    <w:rsid w:val="00EC0F7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066DBEE145644A59F32330AC53E496B">
    <w:name w:val="0066DBEE145644A59F32330AC53E496B"/>
  </w:style>
  <w:style w:type="paragraph" w:customStyle="1" w:styleId="4F74ED399AD64CFAB2221D380442D008">
    <w:name w:val="4F74ED399AD64CFAB2221D380442D008"/>
    <w:rsid w:val="00EC0F72"/>
  </w:style>
  <w:style w:type="paragraph" w:customStyle="1" w:styleId="E9C945BA45264D6CBD6EBA60388A1447">
    <w:name w:val="E9C945BA45264D6CBD6EBA60388A1447"/>
    <w:rsid w:val="00EC0F72"/>
  </w:style>
  <w:style w:type="paragraph" w:customStyle="1" w:styleId="EB7F82974DD3440DA2BFE20227C9E8A4">
    <w:name w:val="EB7F82974DD3440DA2BFE20227C9E8A4"/>
    <w:rsid w:val="00EC0F72"/>
  </w:style>
  <w:style w:type="paragraph" w:customStyle="1" w:styleId="D7FDBBA9D21C4909B2B8D3027B01C535">
    <w:name w:val="D7FDBBA9D21C4909B2B8D3027B01C535"/>
    <w:rsid w:val="00EC0F72"/>
  </w:style>
  <w:style w:type="paragraph" w:customStyle="1" w:styleId="38AE7B7909D147BB87DB296892224D6B">
    <w:name w:val="38AE7B7909D147BB87DB296892224D6B"/>
    <w:rsid w:val="00EC0F72"/>
  </w:style>
  <w:style w:type="paragraph" w:customStyle="1" w:styleId="49C09189E8AA4FD6BEDC32776BEC115F">
    <w:name w:val="49C09189E8AA4FD6BEDC32776BEC115F"/>
    <w:rsid w:val="00EC0F72"/>
  </w:style>
  <w:style w:type="paragraph" w:customStyle="1" w:styleId="7DC836435FD745AC9E38E584C41C8979">
    <w:name w:val="7DC836435FD745AC9E38E584C41C8979"/>
    <w:rsid w:val="00EC0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{C6A60B05-2007-40F4-B9BC-84B855ED9BA4}tf00546271_win32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2023-02-08T11:53:00Z</dcterms:created>
  <dcterms:modified xsi:type="dcterms:W3CDTF">2023-02-08T11:53:00Z</dcterms:modified>
</cp:coreProperties>
</file>