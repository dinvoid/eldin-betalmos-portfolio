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14:paraId="1E68F171" w14:textId="77777777" w:rsidTr="000334C1">
        <w:trPr>
          <w:trHeight w:val="540"/>
        </w:trPr>
        <w:tc>
          <w:tcPr>
            <w:tcW w:w="540" w:type="dxa"/>
            <w:gridSpan w:val="3"/>
          </w:tcPr>
          <w:p w14:paraId="67B1E468" w14:textId="48CA9279" w:rsidR="000334C1" w:rsidRDefault="000334C1"/>
        </w:tc>
        <w:sdt>
          <w:sdtPr>
            <w:id w:val="-824886985"/>
            <w:placeholder>
              <w:docPart w:val="0399A8D80273452D812F5F87493DC56B"/>
            </w:placeholder>
            <w:temporary/>
            <w:showingPlcHdr/>
            <w15:appearance w15:val="hidden"/>
          </w:sdtPr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2E9454EE" w14:textId="77777777" w:rsidR="000334C1" w:rsidRDefault="000334C1" w:rsidP="000334C1">
                <w:pPr>
                  <w:pStyle w:val="Heading4"/>
                </w:pPr>
                <w:r w:rsidRPr="00C2220A">
                  <w:rPr>
                    <w:b/>
                    <w:bCs/>
                  </w:rP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0B8AFE90" w14:textId="7ABA0BEC" w:rsidR="000334C1" w:rsidRDefault="000334C1"/>
        </w:tc>
        <w:tc>
          <w:tcPr>
            <w:tcW w:w="720" w:type="dxa"/>
            <w:vMerge w:val="restart"/>
          </w:tcPr>
          <w:p w14:paraId="6E549474" w14:textId="53D8688C" w:rsidR="000334C1" w:rsidRDefault="000334C1" w:rsidP="004A28EA"/>
        </w:tc>
        <w:tc>
          <w:tcPr>
            <w:tcW w:w="7236" w:type="dxa"/>
            <w:vMerge w:val="restart"/>
          </w:tcPr>
          <w:p w14:paraId="3DD0248C" w14:textId="0828BD3B" w:rsidR="000334C1" w:rsidRPr="000334C1" w:rsidRDefault="00057BCB" w:rsidP="002E7306">
            <w:pPr>
              <w:pStyle w:val="Title"/>
              <w:rPr>
                <w:lang w:val="it-IT"/>
              </w:rPr>
            </w:pPr>
            <w:r>
              <w:t>ELDIN C. BETALMOS</w:t>
            </w:r>
          </w:p>
          <w:p w14:paraId="7516D2D1" w14:textId="5B3BA77E" w:rsidR="000334C1" w:rsidRPr="000334C1" w:rsidRDefault="00723D1F" w:rsidP="002E7306">
            <w:pPr>
              <w:pStyle w:val="Subtitle"/>
              <w:rPr>
                <w:lang w:val="it-IT"/>
              </w:rPr>
            </w:pPr>
            <w:r>
              <w:rPr>
                <w:lang w:val="it-IT"/>
              </w:rPr>
              <w:t>WEB DEVE</w:t>
            </w:r>
            <w:r w:rsidR="00846441">
              <w:rPr>
                <w:lang w:val="it-IT"/>
              </w:rPr>
              <w:t>l</w:t>
            </w:r>
            <w:r>
              <w:rPr>
                <w:lang w:val="it-IT"/>
              </w:rPr>
              <w:t>OPER</w:t>
            </w:r>
          </w:p>
          <w:sdt>
            <w:sdtPr>
              <w:id w:val="2074003189"/>
              <w:placeholder>
                <w:docPart w:val="1761FA4586B24CCA9053C66FDBBB20C4"/>
              </w:placeholder>
              <w:temporary/>
              <w:showingPlcHdr/>
              <w15:appearance w15:val="hidden"/>
            </w:sdtPr>
            <w:sdtContent>
              <w:p w14:paraId="07A29277" w14:textId="77777777"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14:paraId="02D9A07F" w14:textId="5E6804DD" w:rsidR="000334C1" w:rsidRDefault="00AC13BD" w:rsidP="00EC0F79">
            <w:r>
              <w:t>To be able to work in an organization with a challenging environment that promotes personal and uplifts professional development</w:t>
            </w:r>
            <w:r w:rsidR="00057BCB">
              <w:t>.</w:t>
            </w:r>
          </w:p>
          <w:p w14:paraId="578F7F14" w14:textId="3E68E33D" w:rsidR="00AC13BD" w:rsidRDefault="00AC13BD" w:rsidP="00AC13BD">
            <w:pPr>
              <w:pStyle w:val="Heading1"/>
            </w:pPr>
            <w:r>
              <w:t xml:space="preserve">EXPERIENCE </w:t>
            </w:r>
          </w:p>
          <w:p w14:paraId="58E26FFA" w14:textId="4A936391" w:rsidR="00842BEE" w:rsidRDefault="00842BEE" w:rsidP="00C16AD0">
            <w:pPr>
              <w:pStyle w:val="ListParagraph"/>
              <w:numPr>
                <w:ilvl w:val="0"/>
                <w:numId w:val="13"/>
              </w:numPr>
            </w:pPr>
            <w:r>
              <w:t>B.S in Computer Science Thesis</w:t>
            </w:r>
          </w:p>
          <w:p w14:paraId="36530DA6" w14:textId="7FB68EBC" w:rsidR="00723D1F" w:rsidRPr="00C16AD0" w:rsidRDefault="00C16AD0" w:rsidP="00C16AD0">
            <w:pPr>
              <w:pStyle w:val="ListParagraph"/>
              <w:rPr>
                <w:i/>
                <w:iCs/>
              </w:rPr>
            </w:pPr>
            <w:r w:rsidRPr="00C16AD0">
              <w:rPr>
                <w:i/>
                <w:iCs/>
              </w:rPr>
              <w:t>Elephant Ear Plant (Colocasia Esculenta) Leaf Disease Recognition using CNN</w:t>
            </w:r>
          </w:p>
          <w:p w14:paraId="6F1C07EC" w14:textId="77777777" w:rsidR="00C16AD0" w:rsidRDefault="00C16AD0" w:rsidP="00C16AD0">
            <w:pPr>
              <w:pStyle w:val="ListParagraph"/>
              <w:numPr>
                <w:ilvl w:val="0"/>
                <w:numId w:val="13"/>
              </w:numPr>
            </w:pPr>
            <w:r>
              <w:t>O.J.T</w:t>
            </w:r>
          </w:p>
          <w:p w14:paraId="40C154B7" w14:textId="113C5D34" w:rsidR="00C16AD0" w:rsidRPr="00C16AD0" w:rsidRDefault="00C16AD0" w:rsidP="00C16AD0">
            <w:pPr>
              <w:pStyle w:val="ListParagraph"/>
              <w:rPr>
                <w:i/>
                <w:iCs/>
              </w:rPr>
            </w:pPr>
            <w:r w:rsidRPr="00C16AD0">
              <w:rPr>
                <w:i/>
                <w:iCs/>
                <w:lang w:val="it-IT"/>
              </w:rPr>
              <w:t>Create and Develop a Student Feedback System Using Java</w:t>
            </w:r>
            <w:r w:rsidRPr="00C16AD0">
              <w:rPr>
                <w:i/>
                <w:iCs/>
              </w:rPr>
              <w:t>.</w:t>
            </w:r>
          </w:p>
          <w:p w14:paraId="45A7ED70" w14:textId="35FBE79E" w:rsidR="000334C1" w:rsidRDefault="00AC13BD" w:rsidP="00AC13BD">
            <w:pPr>
              <w:pStyle w:val="Heading1"/>
            </w:pPr>
            <w:r>
              <w:t>skill</w:t>
            </w:r>
          </w:p>
          <w:p w14:paraId="7EF5EFB2" w14:textId="51F01B45" w:rsidR="00D5297B" w:rsidRDefault="00D5297B" w:rsidP="00D5297B">
            <w:pPr>
              <w:pStyle w:val="Heading2"/>
              <w:rPr>
                <w:sz w:val="24"/>
                <w:szCs w:val="24"/>
              </w:rPr>
            </w:pPr>
            <w:r w:rsidRPr="00AC13BD">
              <w:rPr>
                <w:sz w:val="24"/>
                <w:szCs w:val="24"/>
              </w:rPr>
              <w:t>soft skill</w:t>
            </w:r>
          </w:p>
          <w:p w14:paraId="03531A0F" w14:textId="2F3603C9" w:rsidR="00976E7F" w:rsidRPr="00976E7F" w:rsidRDefault="00976E7F" w:rsidP="00E8672A">
            <w:pPr>
              <w:pStyle w:val="ListParagraph"/>
              <w:numPr>
                <w:ilvl w:val="0"/>
                <w:numId w:val="10"/>
              </w:numPr>
            </w:pPr>
            <w:r>
              <w:t>Self-motivated</w:t>
            </w:r>
          </w:p>
          <w:p w14:paraId="007E31B8" w14:textId="6B86602F" w:rsidR="00FE1354" w:rsidRDefault="00FE1354" w:rsidP="00E8672A">
            <w:pPr>
              <w:pStyle w:val="ListParagraph"/>
              <w:numPr>
                <w:ilvl w:val="0"/>
                <w:numId w:val="10"/>
              </w:numPr>
            </w:pPr>
            <w:r>
              <w:t>Time management</w:t>
            </w:r>
          </w:p>
          <w:p w14:paraId="0C81D2F3" w14:textId="242ED4AF" w:rsidR="00FE1354" w:rsidRDefault="00FE1354" w:rsidP="00E8672A">
            <w:pPr>
              <w:pStyle w:val="ListParagraph"/>
              <w:numPr>
                <w:ilvl w:val="0"/>
                <w:numId w:val="10"/>
              </w:numPr>
            </w:pPr>
            <w:r>
              <w:t>Muti-tasking</w:t>
            </w:r>
          </w:p>
          <w:p w14:paraId="33A1F0C0" w14:textId="67067B84" w:rsidR="00FE1354" w:rsidRDefault="00FE1354" w:rsidP="00E8672A">
            <w:pPr>
              <w:pStyle w:val="ListParagraph"/>
              <w:numPr>
                <w:ilvl w:val="0"/>
                <w:numId w:val="10"/>
              </w:numPr>
            </w:pPr>
            <w:r>
              <w:t>Problem solving</w:t>
            </w:r>
          </w:p>
          <w:p w14:paraId="7EBD5CA1" w14:textId="3C1E8A71" w:rsidR="00846441" w:rsidRDefault="00846441" w:rsidP="00E8672A">
            <w:pPr>
              <w:pStyle w:val="ListParagraph"/>
              <w:numPr>
                <w:ilvl w:val="0"/>
                <w:numId w:val="10"/>
              </w:numPr>
            </w:pPr>
            <w:r>
              <w:t>Critical Thinking</w:t>
            </w:r>
          </w:p>
          <w:p w14:paraId="564CA951" w14:textId="491A40B5" w:rsidR="000334C1" w:rsidRDefault="00FE1354" w:rsidP="00E8672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 w:cs="Arial"/>
                <w:noProof/>
              </w:rPr>
            </w:pPr>
            <w:r w:rsidRPr="00FE1354">
              <w:rPr>
                <w:rFonts w:asciiTheme="majorHAnsi" w:hAnsiTheme="majorHAnsi" w:cs="Arial"/>
                <w:noProof/>
              </w:rPr>
              <w:t>Ability to work and independently or as team</w:t>
            </w:r>
          </w:p>
          <w:p w14:paraId="0F313BEB" w14:textId="28EB0643" w:rsidR="00C16AD0" w:rsidRDefault="00C16AD0" w:rsidP="00C16AD0">
            <w:pPr>
              <w:spacing w:line="240" w:lineRule="auto"/>
              <w:rPr>
                <w:rFonts w:asciiTheme="majorHAnsi" w:hAnsiTheme="majorHAnsi" w:cs="Arial"/>
                <w:noProof/>
              </w:rPr>
            </w:pPr>
            <w:r>
              <w:rPr>
                <w:rFonts w:asciiTheme="majorHAnsi" w:hAnsiTheme="majorHAnsi" w:cs="Arial"/>
                <w:noProof/>
              </w:rPr>
              <w:t>HARD SKILL</w:t>
            </w:r>
          </w:p>
          <w:p w14:paraId="5B5C0118" w14:textId="6D150A5E" w:rsidR="00C16AD0" w:rsidRPr="00C16AD0" w:rsidRDefault="00C16AD0" w:rsidP="00C16AD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HAnsi" w:hAnsiTheme="majorHAnsi" w:cs="Arial"/>
                <w:noProof/>
              </w:rPr>
            </w:pPr>
            <w:r>
              <w:rPr>
                <w:rFonts w:asciiTheme="majorHAnsi" w:hAnsiTheme="majorHAnsi" w:cs="Arial"/>
                <w:noProof/>
              </w:rPr>
              <w:t>Front-End Dev</w:t>
            </w:r>
            <w:r w:rsidR="00846441">
              <w:rPr>
                <w:rFonts w:asciiTheme="majorHAnsi" w:hAnsiTheme="majorHAnsi" w:cs="Arial"/>
                <w:noProof/>
              </w:rPr>
              <w:t>e</w:t>
            </w:r>
            <w:r>
              <w:rPr>
                <w:rFonts w:asciiTheme="majorHAnsi" w:hAnsiTheme="majorHAnsi" w:cs="Arial"/>
                <w:noProof/>
              </w:rPr>
              <w:t>lopment</w:t>
            </w:r>
          </w:p>
          <w:p w14:paraId="36900207" w14:textId="77777777" w:rsidR="00C16AD0" w:rsidRDefault="00C16AD0" w:rsidP="00C16AD0">
            <w:pPr>
              <w:pStyle w:val="Heading1"/>
            </w:pPr>
            <w:r>
              <w:t>certificate</w:t>
            </w:r>
          </w:p>
          <w:p w14:paraId="1B651FEB" w14:textId="4C0F4238" w:rsidR="00C16AD0" w:rsidRPr="00C16AD0" w:rsidRDefault="00C16AD0" w:rsidP="00C16AD0">
            <w:pPr>
              <w:pStyle w:val="ListParagraph"/>
              <w:numPr>
                <w:ilvl w:val="0"/>
                <w:numId w:val="10"/>
              </w:numPr>
            </w:pPr>
            <w:r>
              <w:t>RESPONSIVE WEB DESIGN IN FREECODECAMP</w:t>
            </w:r>
          </w:p>
          <w:p w14:paraId="76665B2A" w14:textId="6842509D" w:rsidR="00842BEE" w:rsidRPr="00842BEE" w:rsidRDefault="00842BEE" w:rsidP="00842BEE">
            <w:pPr>
              <w:pStyle w:val="Heading1"/>
              <w:rPr>
                <w:noProof/>
              </w:rPr>
            </w:pPr>
            <w:r>
              <w:rPr>
                <w:noProof/>
              </w:rPr>
              <w:t>OTHERS</w:t>
            </w:r>
          </w:p>
          <w:p w14:paraId="76561366" w14:textId="409800C0" w:rsidR="00E8672A" w:rsidRPr="00E8672A" w:rsidRDefault="00976E7F" w:rsidP="00E8672A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languages</w:t>
            </w:r>
          </w:p>
          <w:p w14:paraId="6F4EC7C9" w14:textId="4BE48B9B" w:rsidR="00E8672A" w:rsidRDefault="00E8672A" w:rsidP="00E8672A">
            <w:pPr>
              <w:pStyle w:val="ListParagraph"/>
              <w:numPr>
                <w:ilvl w:val="0"/>
                <w:numId w:val="10"/>
              </w:numPr>
            </w:pPr>
            <w:r>
              <w:t>Java, C#, PHP, MySQL</w:t>
            </w:r>
          </w:p>
          <w:p w14:paraId="56087B24" w14:textId="42AEDB27" w:rsidR="00E8672A" w:rsidRPr="00AC13BD" w:rsidRDefault="00E8672A" w:rsidP="00E8672A">
            <w:pPr>
              <w:pStyle w:val="ListParagraph"/>
              <w:numPr>
                <w:ilvl w:val="0"/>
                <w:numId w:val="10"/>
              </w:numPr>
            </w:pPr>
            <w:r>
              <w:t>HTML, CSS, Bootstrap,</w:t>
            </w:r>
            <w:r w:rsidR="00C16AD0">
              <w:t xml:space="preserve"> Javascript,</w:t>
            </w:r>
            <w:r>
              <w:t xml:space="preserve"> JQuery</w:t>
            </w:r>
            <w:r>
              <w:t>, React</w:t>
            </w:r>
          </w:p>
        </w:tc>
      </w:tr>
      <w:tr w:rsidR="00C2220A" w:rsidRPr="00FA0D5A" w14:paraId="1E1FA2E6" w14:textId="77777777" w:rsidTr="008A171A">
        <w:trPr>
          <w:trHeight w:val="4176"/>
        </w:trPr>
        <w:tc>
          <w:tcPr>
            <w:tcW w:w="3420" w:type="dxa"/>
            <w:gridSpan w:val="6"/>
          </w:tcPr>
          <w:p w14:paraId="3B033BF7" w14:textId="7A1D30D3" w:rsidR="00C2220A" w:rsidRPr="00C2220A" w:rsidRDefault="00C2220A" w:rsidP="00C2220A">
            <w:pPr>
              <w:pStyle w:val="AboutMe"/>
              <w:jc w:val="both"/>
              <w:rPr>
                <w:color w:val="3B3838" w:themeColor="background2" w:themeShade="40"/>
              </w:rPr>
            </w:pPr>
            <w:r w:rsidRPr="00C2220A">
              <w:t xml:space="preserve">I am Eldin C. </w:t>
            </w:r>
            <w:proofErr w:type="spellStart"/>
            <w:r w:rsidRPr="00C2220A">
              <w:t>Betalmos</w:t>
            </w:r>
            <w:proofErr w:type="spellEnd"/>
            <w:r w:rsidRPr="00C2220A">
              <w:t>, 22 years of age. I am the youngest in my family. I like playing chess. My greatest strength is to get both sides of a story before making a decision and find the real truth. Able to handle multiple tasks in daily basis. I am always energetic and eager to learn new things.</w:t>
            </w:r>
          </w:p>
        </w:tc>
        <w:tc>
          <w:tcPr>
            <w:tcW w:w="720" w:type="dxa"/>
            <w:vMerge/>
          </w:tcPr>
          <w:p w14:paraId="06204A40" w14:textId="77777777" w:rsidR="00C2220A" w:rsidRPr="008A171A" w:rsidRDefault="00C2220A" w:rsidP="00C2220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1FCD32B9" w14:textId="77777777" w:rsidR="00C2220A" w:rsidRPr="008A171A" w:rsidRDefault="00C2220A" w:rsidP="00C2220A">
            <w:pPr>
              <w:pStyle w:val="AboutMe"/>
              <w:rPr>
                <w:lang w:val="it-IT"/>
              </w:rPr>
            </w:pPr>
          </w:p>
        </w:tc>
      </w:tr>
      <w:tr w:rsidR="00C2220A" w:rsidRPr="004A28EA" w14:paraId="62784883" w14:textId="77777777" w:rsidTr="000873F6">
        <w:trPr>
          <w:trHeight w:val="540"/>
        </w:trPr>
        <w:tc>
          <w:tcPr>
            <w:tcW w:w="316" w:type="dxa"/>
          </w:tcPr>
          <w:p w14:paraId="3EB9142B" w14:textId="77777777" w:rsidR="00C2220A" w:rsidRPr="008A171A" w:rsidRDefault="00C2220A" w:rsidP="00C2220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CC9F2F0C0CA74B19B7F7FDC7C9275D25"/>
            </w:placeholder>
            <w:temporary/>
            <w:showingPlcHdr/>
            <w15:appearance w15:val="hidden"/>
          </w:sdtPr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5D477B74" w14:textId="77777777" w:rsidR="00C2220A" w:rsidRDefault="00C2220A" w:rsidP="00C2220A">
                <w:pPr>
                  <w:pStyle w:val="Heading4"/>
                </w:pPr>
                <w:r w:rsidRPr="00C2220A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270" w:type="dxa"/>
          </w:tcPr>
          <w:p w14:paraId="1A57F612" w14:textId="77777777" w:rsidR="00C2220A" w:rsidRDefault="00C2220A" w:rsidP="00C2220A">
            <w:pPr>
              <w:pStyle w:val="Heading4"/>
            </w:pPr>
          </w:p>
        </w:tc>
        <w:tc>
          <w:tcPr>
            <w:tcW w:w="720" w:type="dxa"/>
          </w:tcPr>
          <w:p w14:paraId="3B87DDB7" w14:textId="77777777" w:rsidR="00C2220A" w:rsidRDefault="00C2220A" w:rsidP="00C2220A">
            <w:pPr>
              <w:pStyle w:val="Heading4"/>
            </w:pPr>
          </w:p>
        </w:tc>
        <w:tc>
          <w:tcPr>
            <w:tcW w:w="7236" w:type="dxa"/>
            <w:vMerge/>
          </w:tcPr>
          <w:p w14:paraId="665192C4" w14:textId="77777777" w:rsidR="00C2220A" w:rsidRDefault="00C2220A" w:rsidP="00C2220A">
            <w:pPr>
              <w:pStyle w:val="Title"/>
            </w:pPr>
          </w:p>
        </w:tc>
      </w:tr>
      <w:tr w:rsidR="00C2220A" w:rsidRPr="004A28EA" w14:paraId="59912E5B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3B82A53A" w14:textId="77777777" w:rsidR="00C2220A" w:rsidRPr="00B8453F" w:rsidRDefault="00C2220A" w:rsidP="00C2220A">
            <w:r>
              <w:pict w14:anchorId="4FAC45F6">
                <v:shape id="Graphic 4" o:spid="_x0000_i1109" type="#_x0000_t75" alt="@" style="width:14.15pt;height:14.1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1E098188" w14:textId="25758CB4" w:rsidR="00C2220A" w:rsidRPr="00B8453F" w:rsidRDefault="00C2220A" w:rsidP="00C2220A">
            <w:pPr>
              <w:pStyle w:val="Contact1"/>
            </w:pPr>
            <w:hyperlink r:id="rId12" w:history="1">
              <w:r w:rsidRPr="0072779B">
                <w:rPr>
                  <w:rStyle w:val="Hyperlink"/>
                </w:rPr>
                <w:t>dincanoybetalmos@gmail.com</w:t>
              </w:r>
            </w:hyperlink>
            <w:r>
              <w:t xml:space="preserve"> </w:t>
            </w:r>
          </w:p>
        </w:tc>
        <w:tc>
          <w:tcPr>
            <w:tcW w:w="720" w:type="dxa"/>
            <w:vMerge w:val="restart"/>
          </w:tcPr>
          <w:p w14:paraId="6DBB019D" w14:textId="220A7484" w:rsidR="00C2220A" w:rsidRDefault="00C2220A" w:rsidP="00C2220A">
            <w:r>
              <w:t xml:space="preserve"> </w:t>
            </w:r>
          </w:p>
        </w:tc>
        <w:tc>
          <w:tcPr>
            <w:tcW w:w="7236" w:type="dxa"/>
            <w:vMerge/>
          </w:tcPr>
          <w:p w14:paraId="3A39E19E" w14:textId="77777777" w:rsidR="00C2220A" w:rsidRDefault="00C2220A" w:rsidP="00C2220A">
            <w:pPr>
              <w:pStyle w:val="Title"/>
            </w:pPr>
          </w:p>
        </w:tc>
      </w:tr>
      <w:tr w:rsidR="00C2220A" w:rsidRPr="004A28EA" w14:paraId="40C69CCC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31AC4F99" w14:textId="77777777" w:rsidR="00C2220A" w:rsidRPr="00B8453F" w:rsidRDefault="00C2220A" w:rsidP="00C2220A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F04C895" wp14:editId="158FCA48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12816E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3A7661B2" w14:textId="2AE53B96" w:rsidR="00C2220A" w:rsidRPr="00B8453F" w:rsidRDefault="00C2220A" w:rsidP="00C2220A">
            <w:pPr>
              <w:pStyle w:val="Contact1"/>
            </w:pPr>
            <w:r>
              <w:t>09655776202</w:t>
            </w:r>
          </w:p>
        </w:tc>
        <w:tc>
          <w:tcPr>
            <w:tcW w:w="720" w:type="dxa"/>
            <w:vMerge/>
          </w:tcPr>
          <w:p w14:paraId="6A8EBD95" w14:textId="77777777" w:rsidR="00C2220A" w:rsidRDefault="00C2220A" w:rsidP="00C2220A"/>
        </w:tc>
        <w:tc>
          <w:tcPr>
            <w:tcW w:w="7236" w:type="dxa"/>
            <w:vMerge/>
          </w:tcPr>
          <w:p w14:paraId="010BE7C2" w14:textId="77777777" w:rsidR="00C2220A" w:rsidRDefault="00C2220A" w:rsidP="00C2220A">
            <w:pPr>
              <w:pStyle w:val="Title"/>
            </w:pPr>
          </w:p>
        </w:tc>
      </w:tr>
      <w:tr w:rsidR="00C2220A" w:rsidRPr="004A28EA" w14:paraId="5E409816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1E7A151B" w14:textId="6F842DE7" w:rsidR="00C2220A" w:rsidRPr="00B8453F" w:rsidRDefault="00C2220A" w:rsidP="00C2220A"/>
        </w:tc>
        <w:tc>
          <w:tcPr>
            <w:tcW w:w="2970" w:type="dxa"/>
            <w:gridSpan w:val="4"/>
            <w:vAlign w:val="center"/>
          </w:tcPr>
          <w:p w14:paraId="4C886754" w14:textId="450BC932" w:rsidR="00C2220A" w:rsidRPr="00B8453F" w:rsidRDefault="00C2220A" w:rsidP="00C2220A">
            <w:pPr>
              <w:pStyle w:val="Contact1"/>
            </w:pPr>
          </w:p>
        </w:tc>
        <w:tc>
          <w:tcPr>
            <w:tcW w:w="720" w:type="dxa"/>
            <w:vMerge/>
          </w:tcPr>
          <w:p w14:paraId="27F0D609" w14:textId="77777777" w:rsidR="00C2220A" w:rsidRDefault="00C2220A" w:rsidP="00C2220A"/>
        </w:tc>
        <w:tc>
          <w:tcPr>
            <w:tcW w:w="7236" w:type="dxa"/>
            <w:vMerge/>
          </w:tcPr>
          <w:p w14:paraId="5D4FECE9" w14:textId="77777777" w:rsidR="00C2220A" w:rsidRDefault="00C2220A" w:rsidP="00C2220A">
            <w:pPr>
              <w:pStyle w:val="Title"/>
            </w:pPr>
          </w:p>
        </w:tc>
      </w:tr>
      <w:tr w:rsidR="00C2220A" w:rsidRPr="004A28EA" w14:paraId="638D2B33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6F175DFB" w14:textId="3F026D9E" w:rsidR="00C2220A" w:rsidRDefault="00C2220A" w:rsidP="00C2220A">
            <w:pPr>
              <w:pStyle w:val="Contact2"/>
            </w:pPr>
            <w:r>
              <w:t xml:space="preserve">Riverside, </w:t>
            </w:r>
            <w:proofErr w:type="spellStart"/>
            <w:r>
              <w:t>Inabanga</w:t>
            </w:r>
            <w:proofErr w:type="spellEnd"/>
            <w:r>
              <w:t xml:space="preserve"> Bohol</w:t>
            </w:r>
          </w:p>
          <w:p w14:paraId="6E7D45CA" w14:textId="77777777" w:rsidR="00C2220A" w:rsidRDefault="00C2220A" w:rsidP="00C2220A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1A0D49D1" wp14:editId="5C5EB2A6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56EB4DE4" w14:textId="77777777" w:rsidR="00C2220A" w:rsidRDefault="00C2220A" w:rsidP="00C2220A"/>
        </w:tc>
        <w:tc>
          <w:tcPr>
            <w:tcW w:w="7236" w:type="dxa"/>
            <w:vMerge/>
          </w:tcPr>
          <w:p w14:paraId="1C18193E" w14:textId="77777777" w:rsidR="00C2220A" w:rsidRDefault="00C2220A" w:rsidP="00C2220A">
            <w:pPr>
              <w:pStyle w:val="Title"/>
            </w:pPr>
          </w:p>
        </w:tc>
      </w:tr>
      <w:tr w:rsidR="00C2220A" w:rsidRPr="004A28EA" w14:paraId="66158DF5" w14:textId="77777777" w:rsidTr="008A171A">
        <w:trPr>
          <w:trHeight w:val="1008"/>
        </w:trPr>
        <w:tc>
          <w:tcPr>
            <w:tcW w:w="3420" w:type="dxa"/>
            <w:gridSpan w:val="6"/>
          </w:tcPr>
          <w:p w14:paraId="39BF2EE6" w14:textId="431FD42A" w:rsidR="00C2220A" w:rsidRDefault="00C2220A" w:rsidP="00C2220A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7677128E" w14:textId="77777777" w:rsidR="00C2220A" w:rsidRDefault="00C2220A" w:rsidP="00C2220A"/>
        </w:tc>
        <w:tc>
          <w:tcPr>
            <w:tcW w:w="7236" w:type="dxa"/>
            <w:vMerge/>
          </w:tcPr>
          <w:p w14:paraId="510FCC18" w14:textId="77777777" w:rsidR="00C2220A" w:rsidRDefault="00C2220A" w:rsidP="00C2220A">
            <w:pPr>
              <w:pStyle w:val="Title"/>
            </w:pPr>
          </w:p>
        </w:tc>
      </w:tr>
      <w:tr w:rsidR="00C2220A" w:rsidRPr="004A28EA" w14:paraId="53672320" w14:textId="77777777" w:rsidTr="00AA1166">
        <w:trPr>
          <w:trHeight w:val="585"/>
        </w:trPr>
        <w:tc>
          <w:tcPr>
            <w:tcW w:w="450" w:type="dxa"/>
            <w:gridSpan w:val="2"/>
          </w:tcPr>
          <w:p w14:paraId="63F3D6A7" w14:textId="77777777" w:rsidR="00C2220A" w:rsidRPr="00453A7B" w:rsidRDefault="00C2220A" w:rsidP="00C2220A">
            <w:pPr>
              <w:pStyle w:val="Heading4"/>
            </w:pPr>
          </w:p>
        </w:tc>
        <w:sdt>
          <w:sdtPr>
            <w:id w:val="-1745956179"/>
            <w:placeholder>
              <w:docPart w:val="2D5495702CFE476483E02340C6A33B59"/>
            </w:placeholder>
            <w:temporary/>
            <w:showingPlcHdr/>
            <w15:appearance w15:val="hidden"/>
          </w:sdtPr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1C7EBF07" w14:textId="77777777" w:rsidR="00C2220A" w:rsidRPr="00453A7B" w:rsidRDefault="00C2220A" w:rsidP="00C2220A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45733AC5" w14:textId="77777777" w:rsidR="00C2220A" w:rsidRPr="00453A7B" w:rsidRDefault="00C2220A" w:rsidP="00C2220A">
            <w:pPr>
              <w:pStyle w:val="Heading4"/>
            </w:pPr>
          </w:p>
        </w:tc>
        <w:tc>
          <w:tcPr>
            <w:tcW w:w="720" w:type="dxa"/>
            <w:vMerge/>
          </w:tcPr>
          <w:p w14:paraId="70A27F7D" w14:textId="77777777" w:rsidR="00C2220A" w:rsidRDefault="00C2220A" w:rsidP="00C2220A">
            <w:pPr>
              <w:pStyle w:val="Heading4"/>
            </w:pPr>
          </w:p>
        </w:tc>
        <w:tc>
          <w:tcPr>
            <w:tcW w:w="7236" w:type="dxa"/>
            <w:vMerge/>
          </w:tcPr>
          <w:p w14:paraId="2501DC24" w14:textId="77777777" w:rsidR="00C2220A" w:rsidRDefault="00C2220A" w:rsidP="00C2220A">
            <w:pPr>
              <w:pStyle w:val="Title"/>
            </w:pPr>
          </w:p>
        </w:tc>
      </w:tr>
      <w:tr w:rsidR="00C2220A" w:rsidRPr="00124ED6" w14:paraId="635B672D" w14:textId="77777777" w:rsidTr="00453A7B">
        <w:trPr>
          <w:trHeight w:val="170"/>
        </w:trPr>
        <w:tc>
          <w:tcPr>
            <w:tcW w:w="3420" w:type="dxa"/>
            <w:gridSpan w:val="6"/>
          </w:tcPr>
          <w:p w14:paraId="36BB587E" w14:textId="77777777" w:rsidR="00C2220A" w:rsidRPr="00453A7B" w:rsidRDefault="00C2220A" w:rsidP="00C2220A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4C3EB9C2" w14:textId="77777777" w:rsidR="00C2220A" w:rsidRPr="00124ED6" w:rsidRDefault="00C2220A" w:rsidP="00C2220A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1D69151B" w14:textId="77777777" w:rsidR="00C2220A" w:rsidRPr="00124ED6" w:rsidRDefault="00C2220A" w:rsidP="00C2220A">
            <w:pPr>
              <w:pStyle w:val="Title"/>
              <w:rPr>
                <w:lang w:val="it-IT"/>
              </w:rPr>
            </w:pPr>
          </w:p>
        </w:tc>
      </w:tr>
      <w:tr w:rsidR="00C2220A" w:rsidRPr="00C62E97" w14:paraId="0247BF66" w14:textId="77777777" w:rsidTr="00453A7B">
        <w:trPr>
          <w:trHeight w:val="1107"/>
        </w:trPr>
        <w:tc>
          <w:tcPr>
            <w:tcW w:w="450" w:type="dxa"/>
            <w:gridSpan w:val="2"/>
          </w:tcPr>
          <w:p w14:paraId="4492164B" w14:textId="77777777" w:rsidR="00C2220A" w:rsidRPr="00124ED6" w:rsidRDefault="00C2220A" w:rsidP="00C2220A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3CE66632" wp14:editId="03DB6939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336E1922" w14:textId="56B67D83" w:rsidR="00C2220A" w:rsidRPr="00D32B0B" w:rsidRDefault="00C2220A" w:rsidP="00C2220A">
            <w:pPr>
              <w:pStyle w:val="Heading5"/>
              <w:rPr>
                <w:noProof/>
              </w:rPr>
            </w:pPr>
            <w:r>
              <w:rPr>
                <w:noProof/>
                <w:lang w:val="it-IT"/>
              </w:rPr>
              <w:t>Bohol island state university-clarin campus</w:t>
            </w:r>
          </w:p>
          <w:p w14:paraId="21C6F7AF" w14:textId="11529087" w:rsidR="00C2220A" w:rsidRDefault="00C2220A" w:rsidP="00C2220A">
            <w:pPr>
              <w:pStyle w:val="Contact1"/>
            </w:pPr>
            <w:r>
              <w:t>Bachelor of Science in Computer Science</w:t>
            </w:r>
          </w:p>
          <w:p w14:paraId="6918AF3E" w14:textId="3CB6F80A" w:rsidR="00C2220A" w:rsidRPr="00791376" w:rsidRDefault="00C2220A" w:rsidP="00C2220A">
            <w:pPr>
              <w:pStyle w:val="Heading6"/>
            </w:pPr>
            <w:r>
              <w:t>2018-2022</w:t>
            </w:r>
          </w:p>
        </w:tc>
        <w:tc>
          <w:tcPr>
            <w:tcW w:w="720" w:type="dxa"/>
            <w:vMerge/>
          </w:tcPr>
          <w:p w14:paraId="7307BFFA" w14:textId="77777777" w:rsidR="00C2220A" w:rsidRPr="00C62E97" w:rsidRDefault="00C2220A" w:rsidP="00C2220A"/>
        </w:tc>
        <w:tc>
          <w:tcPr>
            <w:tcW w:w="7236" w:type="dxa"/>
            <w:vMerge/>
          </w:tcPr>
          <w:p w14:paraId="0B5CCD97" w14:textId="77777777" w:rsidR="00C2220A" w:rsidRPr="00C62E97" w:rsidRDefault="00C2220A" w:rsidP="00C2220A">
            <w:pPr>
              <w:pStyle w:val="Title"/>
            </w:pPr>
          </w:p>
        </w:tc>
      </w:tr>
      <w:tr w:rsidR="00C2220A" w:rsidRPr="00124ED6" w14:paraId="632FE31C" w14:textId="77777777" w:rsidTr="00453A7B">
        <w:trPr>
          <w:trHeight w:val="1445"/>
        </w:trPr>
        <w:tc>
          <w:tcPr>
            <w:tcW w:w="450" w:type="dxa"/>
            <w:gridSpan w:val="2"/>
          </w:tcPr>
          <w:p w14:paraId="15865F9C" w14:textId="77777777" w:rsidR="00C2220A" w:rsidRPr="00124ED6" w:rsidRDefault="00C2220A" w:rsidP="00C2220A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836E2BE" wp14:editId="00687EFB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4D9B778C" w14:textId="3869D656" w:rsidR="00C2220A" w:rsidRPr="00887E05" w:rsidRDefault="00C2220A" w:rsidP="00C2220A">
            <w:pPr>
              <w:pStyle w:val="Heading5"/>
              <w:rPr>
                <w:rStyle w:val="Contact1Char"/>
              </w:rPr>
            </w:pPr>
            <w:r>
              <w:t>san jose national high school</w:t>
            </w:r>
          </w:p>
          <w:p w14:paraId="604621C1" w14:textId="1CF7076C" w:rsidR="00C2220A" w:rsidRPr="00887E05" w:rsidRDefault="00C2220A" w:rsidP="00C2220A">
            <w:pPr>
              <w:pStyle w:val="Heading6"/>
            </w:pPr>
            <w:r>
              <w:t>2011-2018</w:t>
            </w:r>
          </w:p>
        </w:tc>
        <w:tc>
          <w:tcPr>
            <w:tcW w:w="720" w:type="dxa"/>
            <w:vMerge/>
          </w:tcPr>
          <w:p w14:paraId="7D89D887" w14:textId="77777777" w:rsidR="00C2220A" w:rsidRPr="00124ED6" w:rsidRDefault="00C2220A" w:rsidP="00C2220A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2C44B711" w14:textId="77777777" w:rsidR="00C2220A" w:rsidRPr="00124ED6" w:rsidRDefault="00C2220A" w:rsidP="00C2220A">
            <w:pPr>
              <w:pStyle w:val="Title"/>
              <w:rPr>
                <w:lang w:val="it-IT"/>
              </w:rPr>
            </w:pPr>
          </w:p>
        </w:tc>
      </w:tr>
    </w:tbl>
    <w:p w14:paraId="3F28A481" w14:textId="23C7CD68" w:rsidR="00871DB8" w:rsidRDefault="00842BEE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153BC1F5" wp14:editId="474DF538">
                <wp:simplePos x="0" y="0"/>
                <wp:positionH relativeFrom="page">
                  <wp:posOffset>0</wp:posOffset>
                </wp:positionH>
                <wp:positionV relativeFrom="margin">
                  <wp:posOffset>-1219542</wp:posOffset>
                </wp:positionV>
                <wp:extent cx="2669540" cy="1322197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0" cy="13221970"/>
                          <a:chOff x="0" y="0"/>
                          <a:chExt cx="2668270" cy="1321816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6215470"/>
                            <a:ext cx="2668268" cy="3916590"/>
                            <a:chOff x="0" y="-4355"/>
                            <a:chExt cx="2668812" cy="3916681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2" y="-4355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1568"/>
                            <a:ext cx="2668269" cy="3916592"/>
                            <a:chOff x="0" y="-4357"/>
                            <a:chExt cx="2668813" cy="3916683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-1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3" y="-4357"/>
                              <a:ext cx="1333500" cy="1005842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8270" cy="3912235"/>
                            <a:chOff x="0" y="0"/>
                            <a:chExt cx="2668906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5"/>
                              <a:ext cx="2665730" cy="2910841"/>
                              <a:chOff x="0" y="-110885"/>
                              <a:chExt cx="2665730" cy="2910856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5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5406" y="1"/>
                              <a:ext cx="1333500" cy="1005841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2668270" cy="4116135"/>
                            <a:chOff x="0" y="0"/>
                            <a:chExt cx="2668814" cy="4116231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882889"/>
                              <a:ext cx="2665730" cy="3233342"/>
                              <a:chOff x="0" y="-229482"/>
                              <a:chExt cx="2665730" cy="3233359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2"/>
                                <a:ext cx="2665730" cy="3233359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1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510B1" id="Group 94" o:spid="_x0000_s1026" style="position:absolute;margin-left:0;margin-top:-96.0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">
                <v:group id="Group 12" o:spid="_x0000_s1027" style="position:absolute;top:62154;width:26682;height:39166" coordorigin=",-43" coordsize="26688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top:-43;width:13335;height:100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93015;width:26682;height:39166" coordorigin=",-43" coordsize="26688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top:-43;width:13335;height:100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78" o:spid="_x0000_s1039" style="position:absolute;top:31146;width:26682;height:39123" coordsize="26689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Right Triangle 87" o:spid="_x0000_s1044" type="#_x0000_t6" style="position:absolute;left:13354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oup 88" o:spid="_x0000_s1045" style="position:absolute;width:26682;height:41161" coordsize="26688,4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89" o:spid="_x0000_s1046" style="position:absolute;top:8828;width:26657;height:32334" coordorigin=",-2294" coordsize="26657,3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47" style="position:absolute;top:-2294;width:26657;height:32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61C74AF" wp14:editId="2CB5188B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C21991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3A7B6476" wp14:editId="2AC9E626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1E8F0D22" wp14:editId="70F7963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654A6CAF" wp14:editId="7338521C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52B2E286" wp14:editId="33A90D51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7709FB5" wp14:editId="36ABE74E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874B3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D55B3F" wp14:editId="431A7DC4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B3792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1C88" w14:textId="77777777" w:rsidR="003B03FA" w:rsidRDefault="003B03FA" w:rsidP="00AA35A8">
      <w:pPr>
        <w:spacing w:line="240" w:lineRule="auto"/>
      </w:pPr>
      <w:r>
        <w:separator/>
      </w:r>
    </w:p>
  </w:endnote>
  <w:endnote w:type="continuationSeparator" w:id="0">
    <w:p w14:paraId="5E1ECC98" w14:textId="77777777" w:rsidR="003B03FA" w:rsidRDefault="003B03FA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EF8C" w14:textId="77777777" w:rsidR="003B03FA" w:rsidRDefault="003B03FA" w:rsidP="00AA35A8">
      <w:pPr>
        <w:spacing w:line="240" w:lineRule="auto"/>
      </w:pPr>
      <w:r>
        <w:separator/>
      </w:r>
    </w:p>
  </w:footnote>
  <w:footnote w:type="continuationSeparator" w:id="0">
    <w:p w14:paraId="2AEBCE26" w14:textId="77777777" w:rsidR="003B03FA" w:rsidRDefault="003B03FA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59" type="#_x0000_t75" style="width:14.15pt;height:14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860" type="#_x0000_t75" style="width:13.55pt;height:13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54141AC"/>
    <w:multiLevelType w:val="hybridMultilevel"/>
    <w:tmpl w:val="C784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5442"/>
    <w:multiLevelType w:val="hybridMultilevel"/>
    <w:tmpl w:val="50368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827A7"/>
    <w:multiLevelType w:val="hybridMultilevel"/>
    <w:tmpl w:val="DC24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6295"/>
    <w:multiLevelType w:val="hybridMultilevel"/>
    <w:tmpl w:val="6AEA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71DD"/>
    <w:multiLevelType w:val="hybridMultilevel"/>
    <w:tmpl w:val="D83C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D44E0"/>
    <w:multiLevelType w:val="multilevel"/>
    <w:tmpl w:val="199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D0E93"/>
    <w:multiLevelType w:val="hybridMultilevel"/>
    <w:tmpl w:val="AF68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1161"/>
    <w:multiLevelType w:val="hybridMultilevel"/>
    <w:tmpl w:val="2E62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E4C69"/>
    <w:multiLevelType w:val="hybridMultilevel"/>
    <w:tmpl w:val="4132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55A4C"/>
    <w:multiLevelType w:val="hybridMultilevel"/>
    <w:tmpl w:val="33C2F5B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795561">
    <w:abstractNumId w:val="1"/>
  </w:num>
  <w:num w:numId="2" w16cid:durableId="10107518">
    <w:abstractNumId w:val="12"/>
  </w:num>
  <w:num w:numId="3" w16cid:durableId="652753952">
    <w:abstractNumId w:val="5"/>
  </w:num>
  <w:num w:numId="4" w16cid:durableId="280763524">
    <w:abstractNumId w:val="6"/>
  </w:num>
  <w:num w:numId="5" w16cid:durableId="1557357609">
    <w:abstractNumId w:val="10"/>
  </w:num>
  <w:num w:numId="6" w16cid:durableId="675572284">
    <w:abstractNumId w:val="13"/>
  </w:num>
  <w:num w:numId="7" w16cid:durableId="1755126396">
    <w:abstractNumId w:val="9"/>
  </w:num>
  <w:num w:numId="8" w16cid:durableId="2119329759">
    <w:abstractNumId w:val="2"/>
  </w:num>
  <w:num w:numId="9" w16cid:durableId="547031420">
    <w:abstractNumId w:val="4"/>
  </w:num>
  <w:num w:numId="10" w16cid:durableId="2092042771">
    <w:abstractNumId w:val="7"/>
  </w:num>
  <w:num w:numId="11" w16cid:durableId="398480336">
    <w:abstractNumId w:val="8"/>
  </w:num>
  <w:num w:numId="12" w16cid:durableId="1259830320">
    <w:abstractNumId w:val="3"/>
  </w:num>
  <w:num w:numId="13" w16cid:durableId="147747420">
    <w:abstractNumId w:val="0"/>
  </w:num>
  <w:num w:numId="14" w16cid:durableId="1463187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4"/>
    <w:rsid w:val="0000752A"/>
    <w:rsid w:val="00033263"/>
    <w:rsid w:val="000334C1"/>
    <w:rsid w:val="00057BCB"/>
    <w:rsid w:val="000873F6"/>
    <w:rsid w:val="000B286F"/>
    <w:rsid w:val="000D134B"/>
    <w:rsid w:val="00124ED6"/>
    <w:rsid w:val="00167789"/>
    <w:rsid w:val="00194704"/>
    <w:rsid w:val="001B160B"/>
    <w:rsid w:val="00203213"/>
    <w:rsid w:val="002236D5"/>
    <w:rsid w:val="00243756"/>
    <w:rsid w:val="0027193E"/>
    <w:rsid w:val="002C4E0C"/>
    <w:rsid w:val="002E7306"/>
    <w:rsid w:val="00331DCE"/>
    <w:rsid w:val="00352A17"/>
    <w:rsid w:val="0039148C"/>
    <w:rsid w:val="003B03FA"/>
    <w:rsid w:val="003B4AEF"/>
    <w:rsid w:val="00415CF3"/>
    <w:rsid w:val="00453A7B"/>
    <w:rsid w:val="004936B2"/>
    <w:rsid w:val="004A28EA"/>
    <w:rsid w:val="00656044"/>
    <w:rsid w:val="006A1E18"/>
    <w:rsid w:val="006C7F5A"/>
    <w:rsid w:val="00723D1F"/>
    <w:rsid w:val="00791376"/>
    <w:rsid w:val="007D7F15"/>
    <w:rsid w:val="00831977"/>
    <w:rsid w:val="00842BEE"/>
    <w:rsid w:val="00846441"/>
    <w:rsid w:val="00871DB8"/>
    <w:rsid w:val="00887E05"/>
    <w:rsid w:val="008A171A"/>
    <w:rsid w:val="008C6FDE"/>
    <w:rsid w:val="008E2CFE"/>
    <w:rsid w:val="008F180B"/>
    <w:rsid w:val="008F48B9"/>
    <w:rsid w:val="009049BC"/>
    <w:rsid w:val="00976E7F"/>
    <w:rsid w:val="009D646A"/>
    <w:rsid w:val="00A633B0"/>
    <w:rsid w:val="00AA1166"/>
    <w:rsid w:val="00AA35A8"/>
    <w:rsid w:val="00AC13BD"/>
    <w:rsid w:val="00AE562D"/>
    <w:rsid w:val="00B8453F"/>
    <w:rsid w:val="00B85473"/>
    <w:rsid w:val="00BE5968"/>
    <w:rsid w:val="00BF4A1A"/>
    <w:rsid w:val="00C16AD0"/>
    <w:rsid w:val="00C2220A"/>
    <w:rsid w:val="00C62E97"/>
    <w:rsid w:val="00CB3E40"/>
    <w:rsid w:val="00CF22B3"/>
    <w:rsid w:val="00D32B0B"/>
    <w:rsid w:val="00D5297B"/>
    <w:rsid w:val="00D86385"/>
    <w:rsid w:val="00D95726"/>
    <w:rsid w:val="00DB472D"/>
    <w:rsid w:val="00DE5F88"/>
    <w:rsid w:val="00DF2298"/>
    <w:rsid w:val="00E067BA"/>
    <w:rsid w:val="00E8672A"/>
    <w:rsid w:val="00EB74E8"/>
    <w:rsid w:val="00EC0F79"/>
    <w:rsid w:val="00F30552"/>
    <w:rsid w:val="00F46BDB"/>
    <w:rsid w:val="00FA0D5A"/>
    <w:rsid w:val="00FD73C5"/>
    <w:rsid w:val="00F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2E7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15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F15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656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4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8672A"/>
    <w:rPr>
      <w:i/>
      <w:iCs/>
    </w:rPr>
  </w:style>
  <w:style w:type="character" w:styleId="Strong">
    <w:name w:val="Strong"/>
    <w:basedOn w:val="DefaultParagraphFont"/>
    <w:uiPriority w:val="22"/>
    <w:qFormat/>
    <w:rsid w:val="00842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dincanoybetalmos@gmail.com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99A8D80273452D812F5F87493DC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DDB2-A21E-4ADC-997A-EF515AEB1032}"/>
      </w:docPartPr>
      <w:docPartBody>
        <w:p w:rsidR="00000000" w:rsidRDefault="00000000">
          <w:pPr>
            <w:pStyle w:val="0399A8D80273452D812F5F87493DC56B"/>
          </w:pPr>
          <w:r>
            <w:t>A B O U T  M E</w:t>
          </w:r>
        </w:p>
      </w:docPartBody>
    </w:docPart>
    <w:docPart>
      <w:docPartPr>
        <w:name w:val="1761FA4586B24CCA9053C66FDBBB2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AD38-AE73-4613-9863-E546B31F13DC}"/>
      </w:docPartPr>
      <w:docPartBody>
        <w:p w:rsidR="00000000" w:rsidRDefault="00000000">
          <w:pPr>
            <w:pStyle w:val="1761FA4586B24CCA9053C66FDBBB20C4"/>
          </w:pPr>
          <w:r>
            <w:t>Objective</w:t>
          </w:r>
        </w:p>
      </w:docPartBody>
    </w:docPart>
    <w:docPart>
      <w:docPartPr>
        <w:name w:val="CC9F2F0C0CA74B19B7F7FDC7C9275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D4F48-3A40-4A94-AF8F-26F3803C4691}"/>
      </w:docPartPr>
      <w:docPartBody>
        <w:p w:rsidR="00000000" w:rsidRDefault="00935046" w:rsidP="00935046">
          <w:pPr>
            <w:pStyle w:val="CC9F2F0C0CA74B19B7F7FDC7C9275D25"/>
          </w:pPr>
          <w:r>
            <w:t>C O N T A C T</w:t>
          </w:r>
        </w:p>
      </w:docPartBody>
    </w:docPart>
    <w:docPart>
      <w:docPartPr>
        <w:name w:val="2D5495702CFE476483E02340C6A33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7FE68-DECA-465A-8B71-FA0EE781230F}"/>
      </w:docPartPr>
      <w:docPartBody>
        <w:p w:rsidR="00000000" w:rsidRDefault="00935046" w:rsidP="00935046">
          <w:pPr>
            <w:pStyle w:val="2D5495702CFE476483E02340C6A33B59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46"/>
    <w:rsid w:val="00935046"/>
    <w:rsid w:val="009B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99A8D80273452D812F5F87493DC56B">
    <w:name w:val="0399A8D80273452D812F5F87493DC56B"/>
  </w:style>
  <w:style w:type="paragraph" w:customStyle="1" w:styleId="27C6AE798B004D2DA3F7EA7D0C30CB03">
    <w:name w:val="27C6AE798B004D2DA3F7EA7D0C30CB03"/>
  </w:style>
  <w:style w:type="paragraph" w:customStyle="1" w:styleId="4CCEF84E85FC403DB555C53F8702891D">
    <w:name w:val="4CCEF84E85FC403DB555C53F8702891D"/>
  </w:style>
  <w:style w:type="paragraph" w:customStyle="1" w:styleId="1761FA4586B24CCA9053C66FDBBB20C4">
    <w:name w:val="1761FA4586B24CCA9053C66FDBBB20C4"/>
  </w:style>
  <w:style w:type="paragraph" w:customStyle="1" w:styleId="1B6B5391D4ED4D8C8CC7A77ECE99E031">
    <w:name w:val="1B6B5391D4ED4D8C8CC7A77ECE99E031"/>
  </w:style>
  <w:style w:type="paragraph" w:customStyle="1" w:styleId="2795F54DBCA544C9A0FA14B034590BFA">
    <w:name w:val="2795F54DBCA544C9A0FA14B034590BFA"/>
  </w:style>
  <w:style w:type="paragraph" w:customStyle="1" w:styleId="EFC5A037E77A4DFFB6F607E04C5D5B6B">
    <w:name w:val="EFC5A037E77A4DFFB6F607E04C5D5B6B"/>
  </w:style>
  <w:style w:type="paragraph" w:customStyle="1" w:styleId="840BEF01291347AFB709A3B13BD554AD">
    <w:name w:val="840BEF01291347AFB709A3B13BD554AD"/>
  </w:style>
  <w:style w:type="paragraph" w:customStyle="1" w:styleId="58A7B87A714E4C0BAB14225914BDF766">
    <w:name w:val="58A7B87A714E4C0BAB14225914BDF766"/>
  </w:style>
  <w:style w:type="paragraph" w:customStyle="1" w:styleId="252CF77307BC4B96ABEACEFCDDB67364">
    <w:name w:val="252CF77307BC4B96ABEACEFCDDB67364"/>
  </w:style>
  <w:style w:type="paragraph" w:customStyle="1" w:styleId="7C50A770EFFC48F6A3F237B9BD9DB56A">
    <w:name w:val="7C50A770EFFC48F6A3F237B9BD9DB56A"/>
  </w:style>
  <w:style w:type="paragraph" w:customStyle="1" w:styleId="38A09AD7724A47BE9E54A228C1330C77">
    <w:name w:val="38A09AD7724A47BE9E54A228C1330C77"/>
  </w:style>
  <w:style w:type="paragraph" w:customStyle="1" w:styleId="CD2C0BCB208C4EA5BFDDA54D22220CD7">
    <w:name w:val="CD2C0BCB208C4EA5BFDDA54D22220CD7"/>
  </w:style>
  <w:style w:type="paragraph" w:customStyle="1" w:styleId="E4097F34F1284C9496A1EAE920C23745">
    <w:name w:val="E4097F34F1284C9496A1EAE920C23745"/>
  </w:style>
  <w:style w:type="paragraph" w:customStyle="1" w:styleId="732442A80714402E952809A4C3606E3B">
    <w:name w:val="732442A80714402E952809A4C3606E3B"/>
  </w:style>
  <w:style w:type="paragraph" w:customStyle="1" w:styleId="9E9179180499404585C6CA9FACADF16F">
    <w:name w:val="9E9179180499404585C6CA9FACADF16F"/>
  </w:style>
  <w:style w:type="paragraph" w:customStyle="1" w:styleId="BD60BFB4A0994F009FDD48BBDC8F093B">
    <w:name w:val="BD60BFB4A0994F009FDD48BBDC8F093B"/>
  </w:style>
  <w:style w:type="paragraph" w:customStyle="1" w:styleId="228EF61F522047469F1CE65BE5B767D7">
    <w:name w:val="228EF61F522047469F1CE65BE5B767D7"/>
  </w:style>
  <w:style w:type="paragraph" w:customStyle="1" w:styleId="5E1CA3523C82435AB444962ABADF8226">
    <w:name w:val="5E1CA3523C82435AB444962ABADF8226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5A7AB5B65E9E4F31A44D50FF3E9BCA78">
    <w:name w:val="5A7AB5B65E9E4F31A44D50FF3E9BCA78"/>
  </w:style>
  <w:style w:type="paragraph" w:customStyle="1" w:styleId="F77B4CB852FF46E1A81517FE4D3C3F5A">
    <w:name w:val="F77B4CB852FF46E1A81517FE4D3C3F5A"/>
  </w:style>
  <w:style w:type="paragraph" w:customStyle="1" w:styleId="53363F20C64F4B24B660608ACB249885">
    <w:name w:val="53363F20C64F4B24B660608ACB249885"/>
  </w:style>
  <w:style w:type="paragraph" w:customStyle="1" w:styleId="BA725B7B67534CA9B2A4E7077C3D9C1C">
    <w:name w:val="BA725B7B67534CA9B2A4E7077C3D9C1C"/>
  </w:style>
  <w:style w:type="paragraph" w:customStyle="1" w:styleId="E6CB0E77D3B643A1BEFF683D7C921101">
    <w:name w:val="E6CB0E77D3B643A1BEFF683D7C921101"/>
  </w:style>
  <w:style w:type="paragraph" w:customStyle="1" w:styleId="09CB651C439543FC871DE12ABD8E0169">
    <w:name w:val="09CB651C439543FC871DE12ABD8E0169"/>
  </w:style>
  <w:style w:type="paragraph" w:customStyle="1" w:styleId="9AFD16BB40CD4DD3BF22A21081CDA4C8">
    <w:name w:val="9AFD16BB40CD4DD3BF22A21081CDA4C8"/>
  </w:style>
  <w:style w:type="paragraph" w:customStyle="1" w:styleId="8AAAD9A30C0F49EB8D00B5FB4230D5AA">
    <w:name w:val="8AAAD9A30C0F49EB8D00B5FB4230D5AA"/>
  </w:style>
  <w:style w:type="paragraph" w:customStyle="1" w:styleId="95F4A7371D864D80A05E4C3F9C386F70">
    <w:name w:val="95F4A7371D864D80A05E4C3F9C386F70"/>
  </w:style>
  <w:style w:type="paragraph" w:customStyle="1" w:styleId="B50CC13730424C38BED71F3E3F53F763">
    <w:name w:val="B50CC13730424C38BED71F3E3F53F763"/>
  </w:style>
  <w:style w:type="paragraph" w:customStyle="1" w:styleId="596284E2CDBB49D0965D1EF4D51CD860">
    <w:name w:val="596284E2CDBB49D0965D1EF4D51CD860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</w:rPr>
  </w:style>
  <w:style w:type="paragraph" w:customStyle="1" w:styleId="FFA97A7D0C214CE68B724DCDF654E495">
    <w:name w:val="FFA97A7D0C214CE68B724DCDF654E495"/>
  </w:style>
  <w:style w:type="paragraph" w:customStyle="1" w:styleId="B2A567E577BB4170924289F0972BAB2C">
    <w:name w:val="B2A567E577BB4170924289F0972BAB2C"/>
  </w:style>
  <w:style w:type="paragraph" w:customStyle="1" w:styleId="E82F5D66A82844BF92585CA678695BAB">
    <w:name w:val="E82F5D66A82844BF92585CA678695BAB"/>
  </w:style>
  <w:style w:type="paragraph" w:customStyle="1" w:styleId="9DD7040FFB934FC18EF1BA5B524B5B4D">
    <w:name w:val="9DD7040FFB934FC18EF1BA5B524B5B4D"/>
  </w:style>
  <w:style w:type="paragraph" w:customStyle="1" w:styleId="79D99A5B6AE845338D60D0E825DC48CB">
    <w:name w:val="79D99A5B6AE845338D60D0E825DC48CB"/>
  </w:style>
  <w:style w:type="paragraph" w:customStyle="1" w:styleId="1F8F06EB4A584056A77F28B08C641AD7">
    <w:name w:val="1F8F06EB4A584056A77F28B08C641AD7"/>
  </w:style>
  <w:style w:type="paragraph" w:customStyle="1" w:styleId="EDF047032FE947C5890C0CECB95783C9">
    <w:name w:val="EDF047032FE947C5890C0CECB95783C9"/>
    <w:rsid w:val="00935046"/>
  </w:style>
  <w:style w:type="paragraph" w:customStyle="1" w:styleId="AA563979EAD7483382EA77B60E02C8CD">
    <w:name w:val="AA563979EAD7483382EA77B60E02C8CD"/>
    <w:rsid w:val="00935046"/>
  </w:style>
  <w:style w:type="paragraph" w:customStyle="1" w:styleId="47BCA57971DF4B668780C9C62C5FDB33">
    <w:name w:val="47BCA57971DF4B668780C9C62C5FDB33"/>
    <w:rsid w:val="00935046"/>
  </w:style>
  <w:style w:type="paragraph" w:customStyle="1" w:styleId="A76850B0A3984BC79F39922625928BBE">
    <w:name w:val="A76850B0A3984BC79F39922625928BBE"/>
    <w:rsid w:val="00935046"/>
  </w:style>
  <w:style w:type="paragraph" w:customStyle="1" w:styleId="E8B061E2EE66440BB99B39A93A02F875">
    <w:name w:val="E8B061E2EE66440BB99B39A93A02F875"/>
    <w:rsid w:val="00935046"/>
  </w:style>
  <w:style w:type="paragraph" w:customStyle="1" w:styleId="9224522A6F3249D28414986330CE82FE">
    <w:name w:val="9224522A6F3249D28414986330CE82FE"/>
    <w:rsid w:val="00935046"/>
  </w:style>
  <w:style w:type="paragraph" w:customStyle="1" w:styleId="D8CF049F5CC04E36A9477D62AA116F6F">
    <w:name w:val="D8CF049F5CC04E36A9477D62AA116F6F"/>
    <w:rsid w:val="00935046"/>
  </w:style>
  <w:style w:type="paragraph" w:customStyle="1" w:styleId="CC9F2F0C0CA74B19B7F7FDC7C9275D25">
    <w:name w:val="CC9F2F0C0CA74B19B7F7FDC7C9275D25"/>
    <w:rsid w:val="00935046"/>
  </w:style>
  <w:style w:type="paragraph" w:customStyle="1" w:styleId="2D5495702CFE476483E02340C6A33B59">
    <w:name w:val="2D5495702CFE476483E02340C6A33B59"/>
    <w:rsid w:val="00935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9C5D49-F454-4E67-8D51-AD197DE3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A1CB34-4456-4432-AA49-67F66BF751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09DA17-E3EC-474C-94E0-4154B1941F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B1F9516-A425-4764-BF27-E4F2FFAE2F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2022-10-27T13:52:00Z</dcterms:created>
  <dcterms:modified xsi:type="dcterms:W3CDTF">2022-10-27T13:52:00Z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